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34CE" w14:textId="3CA18CB7" w:rsidR="000820AC" w:rsidRDefault="000820AC" w:rsidP="000820AC">
      <w:pPr>
        <w:pStyle w:val="a5"/>
        <w:rPr>
          <w:noProof/>
        </w:rPr>
      </w:pPr>
      <w:r>
        <w:rPr>
          <w:noProof/>
        </w:rPr>
        <w:t>Team Charter</w:t>
      </w:r>
    </w:p>
    <w:p w14:paraId="3895D26B" w14:textId="32DAE60E" w:rsidR="000820AC" w:rsidRDefault="000820AC" w:rsidP="004244FD">
      <w:pPr>
        <w:rPr>
          <w:rFonts w:hint="eastAsia"/>
          <w:noProof/>
          <w:lang w:eastAsia="zh-CN"/>
        </w:rPr>
      </w:pPr>
      <w:r>
        <w:rPr>
          <w:noProof/>
        </w:rPr>
        <w:t>Team Name:</w:t>
      </w:r>
      <w:r w:rsidR="003611D5">
        <w:rPr>
          <w:noProof/>
        </w:rPr>
        <w:t xml:space="preserve"> </w:t>
      </w:r>
      <w:r w:rsidR="00082BA0">
        <w:rPr>
          <w:rFonts w:hint="eastAsia"/>
          <w:noProof/>
          <w:lang w:eastAsia="zh-CN"/>
        </w:rPr>
        <w:t>DOC</w:t>
      </w:r>
    </w:p>
    <w:p w14:paraId="795667DC" w14:textId="1FC822F2" w:rsidR="00892A3A" w:rsidRDefault="00892A3A" w:rsidP="004244FD">
      <w:pPr>
        <w:rPr>
          <w:noProof/>
        </w:rPr>
      </w:pPr>
      <w:r>
        <w:rPr>
          <w:noProof/>
        </w:rPr>
        <w:t>Version: V1</w:t>
      </w:r>
    </w:p>
    <w:p w14:paraId="7FCB4035" w14:textId="0A34A56E" w:rsidR="000820AC" w:rsidRDefault="000820AC" w:rsidP="004244FD">
      <w:pPr>
        <w:rPr>
          <w:rFonts w:hint="eastAsia"/>
          <w:noProof/>
          <w:lang w:eastAsia="zh-CN"/>
        </w:rPr>
      </w:pPr>
      <w:r>
        <w:rPr>
          <w:noProof/>
        </w:rPr>
        <w:t>Date:</w:t>
      </w:r>
      <w:r w:rsidR="00505D64">
        <w:rPr>
          <w:rFonts w:hint="eastAsia"/>
          <w:noProof/>
          <w:lang w:eastAsia="zh-CN"/>
        </w:rPr>
        <w:t xml:space="preserve"> </w:t>
      </w:r>
      <w:r w:rsidR="004D090E">
        <w:rPr>
          <w:rFonts w:hint="eastAsia"/>
          <w:noProof/>
          <w:lang w:eastAsia="zh-CN"/>
        </w:rPr>
        <w:t>2025/02/10</w:t>
      </w:r>
    </w:p>
    <w:p w14:paraId="4A0089FA" w14:textId="11BA124A" w:rsidR="000820AC" w:rsidRDefault="000820AC" w:rsidP="004244FD">
      <w:pPr>
        <w:rPr>
          <w:noProof/>
        </w:rPr>
      </w:pPr>
    </w:p>
    <w:p w14:paraId="2A5C6BE3" w14:textId="21E46C4E" w:rsidR="000820AC" w:rsidRPr="000820AC" w:rsidRDefault="000820AC" w:rsidP="000820AC">
      <w:pPr>
        <w:pStyle w:val="1"/>
      </w:pPr>
      <w:r w:rsidRPr="000820AC">
        <w:t>People and Roles</w:t>
      </w:r>
    </w:p>
    <w:p w14:paraId="531BBF6E" w14:textId="7492B974" w:rsidR="000820AC" w:rsidRDefault="00D53950" w:rsidP="004244FD">
      <w:pPr>
        <w:rPr>
          <w:noProof/>
        </w:rPr>
      </w:pPr>
      <w:r>
        <w:rPr>
          <w:noProof/>
        </w:rPr>
        <w:t>[</w:t>
      </w:r>
      <w:r w:rsidRPr="00672B83">
        <w:rPr>
          <w:i/>
          <w:iCs/>
          <w:noProof/>
        </w:rPr>
        <w:t>list the names of all group members</w:t>
      </w:r>
      <w:r w:rsidR="00AB6401" w:rsidRPr="00672B83">
        <w:rPr>
          <w:i/>
          <w:iCs/>
          <w:noProof/>
        </w:rPr>
        <w:t xml:space="preserve"> here as well as their role/s in the group</w:t>
      </w:r>
      <w:r w:rsidR="00AB6401">
        <w:rPr>
          <w:noProof/>
        </w:rPr>
        <w:t>]</w:t>
      </w:r>
    </w:p>
    <w:p w14:paraId="0FC4250D" w14:textId="2704F475" w:rsidR="000820AC" w:rsidRDefault="00D44E97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Eliana Vitolo</w:t>
      </w:r>
    </w:p>
    <w:p w14:paraId="4947EE3C" w14:textId="77F08CA5" w:rsidR="00D44E97" w:rsidRDefault="00D44E97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Joana Caseiro</w:t>
      </w:r>
    </w:p>
    <w:p w14:paraId="45E81A6E" w14:textId="1756284A" w:rsidR="00D44E97" w:rsidRDefault="00D44E97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Pei</w:t>
      </w:r>
      <w:r w:rsidR="009C183E">
        <w:rPr>
          <w:rFonts w:hint="eastAsia"/>
          <w:noProof/>
          <w:lang w:eastAsia="zh-CN"/>
        </w:rPr>
        <w:t>L</w:t>
      </w:r>
      <w:r>
        <w:rPr>
          <w:rFonts w:hint="eastAsia"/>
          <w:noProof/>
          <w:lang w:eastAsia="zh-CN"/>
        </w:rPr>
        <w:t>in Zhang</w:t>
      </w:r>
    </w:p>
    <w:p w14:paraId="13885B28" w14:textId="36C8F07A" w:rsidR="00D44E97" w:rsidRDefault="00D44E97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Pija Chmieliauskaite</w:t>
      </w:r>
    </w:p>
    <w:p w14:paraId="7E3DE4C6" w14:textId="50E603BF" w:rsidR="00D44E97" w:rsidRDefault="00D44E97" w:rsidP="004244FD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Wenhao Chen</w:t>
      </w:r>
    </w:p>
    <w:p w14:paraId="66517D39" w14:textId="2ABE6E32" w:rsidR="000820AC" w:rsidRDefault="000820AC" w:rsidP="000820AC">
      <w:pPr>
        <w:pStyle w:val="1"/>
      </w:pPr>
      <w:r>
        <w:t>Purpose</w:t>
      </w:r>
    </w:p>
    <w:p w14:paraId="62FEA00F" w14:textId="702FCC67" w:rsidR="000820AC" w:rsidRDefault="00AB6401" w:rsidP="004244FD">
      <w:pPr>
        <w:rPr>
          <w:noProof/>
        </w:rPr>
      </w:pPr>
      <w:r>
        <w:rPr>
          <w:noProof/>
        </w:rPr>
        <w:t>[</w:t>
      </w:r>
      <w:r w:rsidR="00D742E0" w:rsidRPr="00672B83">
        <w:rPr>
          <w:i/>
          <w:iCs/>
          <w:noProof/>
        </w:rPr>
        <w:t>the main thing that you want to accomplish this semester</w:t>
      </w:r>
      <w:r w:rsidR="00D742E0">
        <w:rPr>
          <w:noProof/>
        </w:rPr>
        <w:t>]</w:t>
      </w:r>
    </w:p>
    <w:p w14:paraId="45B9E202" w14:textId="334687FD" w:rsidR="000820AC" w:rsidRDefault="007644CF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Create a useful website for the project.</w:t>
      </w:r>
    </w:p>
    <w:p w14:paraId="0F1F3563" w14:textId="67C83039" w:rsidR="007644CF" w:rsidRDefault="007644CF" w:rsidP="004244FD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Enhance Group Project.</w:t>
      </w:r>
    </w:p>
    <w:p w14:paraId="7BF7E53B" w14:textId="7C282272" w:rsidR="000820AC" w:rsidRDefault="000820AC" w:rsidP="000820AC">
      <w:pPr>
        <w:pStyle w:val="1"/>
      </w:pPr>
      <w:r>
        <w:t>Values</w:t>
      </w:r>
    </w:p>
    <w:p w14:paraId="4A5C48CD" w14:textId="7387DE36" w:rsidR="000820AC" w:rsidRDefault="00B473FE" w:rsidP="004244FD">
      <w:pPr>
        <w:rPr>
          <w:noProof/>
        </w:rPr>
      </w:pPr>
      <w:r>
        <w:rPr>
          <w:noProof/>
        </w:rPr>
        <w:t>[</w:t>
      </w:r>
      <w:r w:rsidRPr="00672B83">
        <w:rPr>
          <w:i/>
          <w:iCs/>
          <w:noProof/>
        </w:rPr>
        <w:t>the social and ethical qualities that you will prioritize</w:t>
      </w:r>
      <w:r>
        <w:rPr>
          <w:noProof/>
        </w:rPr>
        <w:t>]</w:t>
      </w:r>
    </w:p>
    <w:p w14:paraId="2E29B5BE" w14:textId="112E0E65" w:rsidR="000820AC" w:rsidRDefault="000820AC" w:rsidP="004244FD">
      <w:pPr>
        <w:rPr>
          <w:noProof/>
        </w:rPr>
      </w:pPr>
    </w:p>
    <w:p w14:paraId="2EEB0066" w14:textId="3EA5DD50" w:rsidR="000820AC" w:rsidRDefault="000820AC" w:rsidP="000820AC">
      <w:pPr>
        <w:pStyle w:val="1"/>
      </w:pPr>
      <w:r>
        <w:t>Goals</w:t>
      </w:r>
    </w:p>
    <w:p w14:paraId="3988EFD3" w14:textId="7D703899" w:rsidR="000820AC" w:rsidRDefault="00B473FE" w:rsidP="004244FD">
      <w:pPr>
        <w:rPr>
          <w:noProof/>
        </w:rPr>
      </w:pPr>
      <w:r>
        <w:rPr>
          <w:noProof/>
        </w:rPr>
        <w:t>[</w:t>
      </w:r>
      <w:r w:rsidRPr="00672B83">
        <w:rPr>
          <w:i/>
          <w:iCs/>
          <w:noProof/>
        </w:rPr>
        <w:t>the concrete outcomes that you would to achieve; preferably measurable</w:t>
      </w:r>
      <w:r>
        <w:rPr>
          <w:noProof/>
        </w:rPr>
        <w:t>]</w:t>
      </w:r>
    </w:p>
    <w:p w14:paraId="266A9C59" w14:textId="62FCD43A" w:rsidR="000820AC" w:rsidRDefault="000820AC" w:rsidP="004244FD">
      <w:pPr>
        <w:rPr>
          <w:noProof/>
        </w:rPr>
      </w:pPr>
    </w:p>
    <w:p w14:paraId="1866A35E" w14:textId="66963487" w:rsidR="000820AC" w:rsidRDefault="000820AC" w:rsidP="000820AC">
      <w:pPr>
        <w:pStyle w:val="1"/>
      </w:pPr>
      <w:r>
        <w:t>Milestones and Assessment</w:t>
      </w:r>
    </w:p>
    <w:p w14:paraId="2B69FA02" w14:textId="764E21BD" w:rsidR="000820AC" w:rsidRDefault="00096E8D" w:rsidP="004244FD">
      <w:pPr>
        <w:rPr>
          <w:noProof/>
        </w:rPr>
      </w:pPr>
      <w:r>
        <w:rPr>
          <w:noProof/>
        </w:rPr>
        <w:t>[</w:t>
      </w:r>
      <w:r w:rsidR="005D292C" w:rsidRPr="00672B83">
        <w:rPr>
          <w:i/>
          <w:iCs/>
          <w:noProof/>
        </w:rPr>
        <w:t xml:space="preserve">the </w:t>
      </w:r>
      <w:r w:rsidR="00CB6DCB" w:rsidRPr="00672B83">
        <w:rPr>
          <w:i/>
          <w:iCs/>
          <w:noProof/>
        </w:rPr>
        <w:t xml:space="preserve">observable </w:t>
      </w:r>
      <w:r w:rsidR="00455A5C" w:rsidRPr="00672B83">
        <w:rPr>
          <w:i/>
          <w:iCs/>
          <w:noProof/>
        </w:rPr>
        <w:t>evidence that you are making sufficient progress towards your goals</w:t>
      </w:r>
      <w:r w:rsidR="00455A5C">
        <w:rPr>
          <w:noProof/>
        </w:rPr>
        <w:t>]</w:t>
      </w:r>
    </w:p>
    <w:p w14:paraId="398604AE" w14:textId="656E5B0E" w:rsidR="000820AC" w:rsidRDefault="000820AC" w:rsidP="004244FD">
      <w:pPr>
        <w:rPr>
          <w:noProof/>
        </w:rPr>
      </w:pPr>
    </w:p>
    <w:p w14:paraId="55A80BBD" w14:textId="0D024C24" w:rsidR="000820AC" w:rsidRDefault="000820AC" w:rsidP="000820AC">
      <w:pPr>
        <w:pStyle w:val="1"/>
      </w:pPr>
      <w:r>
        <w:t>Strengths and Assests</w:t>
      </w:r>
    </w:p>
    <w:p w14:paraId="2C2FC9C3" w14:textId="079FF564" w:rsidR="000820AC" w:rsidRDefault="00CB6DCB" w:rsidP="004244FD">
      <w:pPr>
        <w:rPr>
          <w:noProof/>
        </w:rPr>
      </w:pPr>
      <w:r>
        <w:rPr>
          <w:noProof/>
        </w:rPr>
        <w:t>[</w:t>
      </w:r>
      <w:r w:rsidRPr="00672B83">
        <w:rPr>
          <w:i/>
          <w:iCs/>
          <w:noProof/>
        </w:rPr>
        <w:t>what you think your group can do well</w:t>
      </w:r>
      <w:r>
        <w:rPr>
          <w:noProof/>
        </w:rPr>
        <w:t>]</w:t>
      </w:r>
    </w:p>
    <w:p w14:paraId="235F356D" w14:textId="16915BC2" w:rsidR="000820AC" w:rsidRDefault="000820AC" w:rsidP="004244FD">
      <w:pPr>
        <w:rPr>
          <w:noProof/>
        </w:rPr>
      </w:pPr>
    </w:p>
    <w:p w14:paraId="6179EE0D" w14:textId="259FA29B" w:rsidR="000820AC" w:rsidRDefault="000820AC" w:rsidP="000820AC">
      <w:pPr>
        <w:pStyle w:val="1"/>
      </w:pPr>
      <w:r>
        <w:t>Weaknesses and Risks</w:t>
      </w:r>
    </w:p>
    <w:p w14:paraId="782DD62B" w14:textId="0F5B1B96" w:rsidR="000820AC" w:rsidRDefault="00CB6DCB" w:rsidP="004244FD">
      <w:pPr>
        <w:rPr>
          <w:noProof/>
        </w:rPr>
      </w:pPr>
      <w:r>
        <w:rPr>
          <w:noProof/>
        </w:rPr>
        <w:t>[</w:t>
      </w:r>
      <w:r w:rsidR="00224505" w:rsidRPr="00672B83">
        <w:rPr>
          <w:i/>
          <w:iCs/>
          <w:noProof/>
        </w:rPr>
        <w:t>areas where you think your group might struggle</w:t>
      </w:r>
      <w:r w:rsidR="00224505">
        <w:rPr>
          <w:noProof/>
        </w:rPr>
        <w:t>]</w:t>
      </w:r>
    </w:p>
    <w:p w14:paraId="2F0C39D9" w14:textId="03141134" w:rsidR="000820AC" w:rsidRDefault="000820AC" w:rsidP="004244FD">
      <w:pPr>
        <w:rPr>
          <w:noProof/>
        </w:rPr>
      </w:pPr>
    </w:p>
    <w:p w14:paraId="33E4A36D" w14:textId="42BFF362" w:rsidR="000820AC" w:rsidRDefault="000820AC" w:rsidP="000820AC">
      <w:pPr>
        <w:pStyle w:val="1"/>
      </w:pPr>
      <w:r>
        <w:t>Communication Needs</w:t>
      </w:r>
    </w:p>
    <w:p w14:paraId="6E693EA7" w14:textId="5BDA7E4D" w:rsidR="000820AC" w:rsidRDefault="00192FF7" w:rsidP="004244FD">
      <w:pPr>
        <w:rPr>
          <w:noProof/>
        </w:rPr>
      </w:pPr>
      <w:r>
        <w:rPr>
          <w:noProof/>
        </w:rPr>
        <w:t>[</w:t>
      </w:r>
      <w:r w:rsidRPr="00672B83">
        <w:rPr>
          <w:i/>
          <w:iCs/>
          <w:noProof/>
        </w:rPr>
        <w:t>how you will communicate within your group</w:t>
      </w:r>
      <w:r w:rsidR="003611D5" w:rsidRPr="00672B83">
        <w:rPr>
          <w:i/>
          <w:iCs/>
          <w:noProof/>
        </w:rPr>
        <w:t xml:space="preserve"> and </w:t>
      </w:r>
      <w:r w:rsidRPr="00672B83">
        <w:rPr>
          <w:i/>
          <w:iCs/>
          <w:noProof/>
        </w:rPr>
        <w:t>with your CL</w:t>
      </w:r>
      <w:r w:rsidR="003611D5">
        <w:rPr>
          <w:noProof/>
        </w:rPr>
        <w:t>]</w:t>
      </w:r>
    </w:p>
    <w:p w14:paraId="742D0C44" w14:textId="2BE73F82" w:rsidR="000820AC" w:rsidRDefault="00827439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Whatsapp</w:t>
      </w:r>
    </w:p>
    <w:p w14:paraId="7428354D" w14:textId="6110B726" w:rsidR="00827439" w:rsidRDefault="00827439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Email</w:t>
      </w:r>
    </w:p>
    <w:p w14:paraId="4CFD1D38" w14:textId="1084467E" w:rsidR="00827439" w:rsidRDefault="00827439" w:rsidP="004244FD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Slack</w:t>
      </w:r>
    </w:p>
    <w:p w14:paraId="78E804B5" w14:textId="78099933" w:rsidR="00827439" w:rsidRDefault="00827439" w:rsidP="004244FD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Canvas</w:t>
      </w:r>
    </w:p>
    <w:p w14:paraId="5035DA9E" w14:textId="6059E692" w:rsidR="000820AC" w:rsidRDefault="000820AC" w:rsidP="000820AC">
      <w:pPr>
        <w:pStyle w:val="1"/>
      </w:pPr>
      <w:r>
        <w:t>Conflict Resolution</w:t>
      </w:r>
    </w:p>
    <w:p w14:paraId="73EF4E92" w14:textId="638D6B3F" w:rsidR="000820AC" w:rsidRDefault="003611D5" w:rsidP="004244FD">
      <w:pPr>
        <w:rPr>
          <w:noProof/>
        </w:rPr>
      </w:pPr>
      <w:r>
        <w:rPr>
          <w:noProof/>
        </w:rPr>
        <w:t>[</w:t>
      </w:r>
      <w:r w:rsidR="00D7708C" w:rsidRPr="00672B83">
        <w:rPr>
          <w:i/>
          <w:iCs/>
          <w:noProof/>
        </w:rPr>
        <w:t>strategies to resolve disagreements or other interpersonal problems that arise</w:t>
      </w:r>
      <w:r w:rsidR="00D7708C">
        <w:rPr>
          <w:noProof/>
        </w:rPr>
        <w:t>]</w:t>
      </w:r>
    </w:p>
    <w:p w14:paraId="07495261" w14:textId="22E9FF26" w:rsidR="000820AC" w:rsidRDefault="000820AC" w:rsidP="004244FD">
      <w:pPr>
        <w:rPr>
          <w:noProof/>
        </w:rPr>
      </w:pPr>
    </w:p>
    <w:p w14:paraId="05EE1938" w14:textId="77777777" w:rsidR="000820AC" w:rsidRDefault="000820AC" w:rsidP="004244FD">
      <w:pPr>
        <w:rPr>
          <w:noProof/>
        </w:rPr>
      </w:pPr>
    </w:p>
    <w:p w14:paraId="30FEBAB4" w14:textId="77777777" w:rsidR="000820AC" w:rsidRPr="005F6417" w:rsidRDefault="000820AC" w:rsidP="004244FD">
      <w:pPr>
        <w:rPr>
          <w:noProof/>
        </w:rPr>
      </w:pPr>
    </w:p>
    <w:sectPr w:rsidR="000820AC" w:rsidRPr="005F6417" w:rsidSect="00D705E7">
      <w:footerReference w:type="default" r:id="rId10"/>
      <w:headerReference w:type="first" r:id="rId11"/>
      <w:pgSz w:w="11906" w:h="16838"/>
      <w:pgMar w:top="1417" w:right="1417" w:bottom="1134" w:left="1417" w:header="14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0CF8F" w14:textId="77777777" w:rsidR="00871C85" w:rsidRDefault="00871C85" w:rsidP="007E0DE9">
      <w:r>
        <w:separator/>
      </w:r>
    </w:p>
  </w:endnote>
  <w:endnote w:type="continuationSeparator" w:id="0">
    <w:p w14:paraId="1DD6C69B" w14:textId="77777777" w:rsidR="00871C85" w:rsidRDefault="00871C85" w:rsidP="007E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obert">
    <w:altName w:val="Calibri"/>
    <w:panose1 w:val="00000000000000000000"/>
    <w:charset w:val="00"/>
    <w:family w:val="modern"/>
    <w:notTrueType/>
    <w:pitch w:val="variable"/>
    <w:sig w:usb0="A10000FF" w:usb1="0000607B" w:usb2="00000000" w:usb3="00000000" w:csb0="00000093" w:csb1="00000000"/>
  </w:font>
  <w:font w:name="Reckless Light">
    <w:altName w:val="Calibri"/>
    <w:panose1 w:val="00000000000000000000"/>
    <w:charset w:val="00"/>
    <w:family w:val="modern"/>
    <w:notTrueType/>
    <w:pitch w:val="variable"/>
    <w:sig w:usb0="A00000EF" w:usb1="0000A47B" w:usb2="00000000" w:usb3="00000000" w:csb0="00000093" w:csb1="00000000"/>
  </w:font>
  <w:font w:name="Roobert Light">
    <w:altName w:val="Calibri"/>
    <w:panose1 w:val="00000000000000000000"/>
    <w:charset w:val="00"/>
    <w:family w:val="modern"/>
    <w:notTrueType/>
    <w:pitch w:val="variable"/>
    <w:sig w:usb0="A10000FF" w:usb1="0000607B" w:usb2="00000000" w:usb3="00000000" w:csb0="00000093" w:csb1="00000000"/>
  </w:font>
  <w:font w:name="Roobert SemiBold">
    <w:panose1 w:val="00000000000000000000"/>
    <w:charset w:val="00"/>
    <w:family w:val="modern"/>
    <w:notTrueType/>
    <w:pitch w:val="variable"/>
    <w:sig w:usb0="A10000FF" w:usb1="0000607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CFFCC" w14:textId="77777777" w:rsidR="00F31B7B" w:rsidRPr="00F31B7B" w:rsidRDefault="00F31B7B">
    <w:pPr>
      <w:pStyle w:val="aa"/>
      <w:jc w:val="right"/>
      <w:rPr>
        <w:sz w:val="20"/>
        <w:szCs w:val="20"/>
      </w:rPr>
    </w:pPr>
    <w:r w:rsidRPr="00F31B7B">
      <w:rPr>
        <w:sz w:val="20"/>
        <w:szCs w:val="20"/>
      </w:rPr>
      <w:t xml:space="preserve">Page </w:t>
    </w:r>
    <w:r w:rsidRPr="00F31B7B">
      <w:rPr>
        <w:b/>
        <w:bCs/>
      </w:rPr>
      <w:fldChar w:fldCharType="begin"/>
    </w:r>
    <w:r w:rsidRPr="00F31B7B">
      <w:rPr>
        <w:b/>
        <w:bCs/>
        <w:sz w:val="20"/>
        <w:szCs w:val="20"/>
      </w:rPr>
      <w:instrText xml:space="preserve"> PAGE </w:instrText>
    </w:r>
    <w:r w:rsidRPr="00F31B7B">
      <w:rPr>
        <w:b/>
        <w:bCs/>
      </w:rPr>
      <w:fldChar w:fldCharType="separate"/>
    </w:r>
    <w:r w:rsidRPr="00F31B7B">
      <w:rPr>
        <w:b/>
        <w:bCs/>
        <w:noProof/>
        <w:sz w:val="20"/>
        <w:szCs w:val="20"/>
      </w:rPr>
      <w:t>2</w:t>
    </w:r>
    <w:r w:rsidRPr="00F31B7B">
      <w:rPr>
        <w:b/>
        <w:bCs/>
      </w:rPr>
      <w:fldChar w:fldCharType="end"/>
    </w:r>
    <w:r w:rsidRPr="00F31B7B">
      <w:rPr>
        <w:sz w:val="20"/>
        <w:szCs w:val="20"/>
      </w:rPr>
      <w:t xml:space="preserve"> of </w:t>
    </w:r>
    <w:r w:rsidRPr="00F31B7B">
      <w:rPr>
        <w:b/>
        <w:bCs/>
      </w:rPr>
      <w:fldChar w:fldCharType="begin"/>
    </w:r>
    <w:r w:rsidRPr="00F31B7B">
      <w:rPr>
        <w:b/>
        <w:bCs/>
        <w:sz w:val="20"/>
        <w:szCs w:val="20"/>
      </w:rPr>
      <w:instrText xml:space="preserve"> NUMPAGES  </w:instrText>
    </w:r>
    <w:r w:rsidRPr="00F31B7B">
      <w:rPr>
        <w:b/>
        <w:bCs/>
      </w:rPr>
      <w:fldChar w:fldCharType="separate"/>
    </w:r>
    <w:r w:rsidRPr="00F31B7B">
      <w:rPr>
        <w:b/>
        <w:bCs/>
        <w:noProof/>
        <w:sz w:val="20"/>
        <w:szCs w:val="20"/>
      </w:rPr>
      <w:t>2</w:t>
    </w:r>
    <w:r w:rsidRPr="00F31B7B">
      <w:rPr>
        <w:b/>
        <w:bCs/>
      </w:rPr>
      <w:fldChar w:fldCharType="end"/>
    </w:r>
  </w:p>
  <w:p w14:paraId="39CE1D56" w14:textId="77777777" w:rsidR="00F31B7B" w:rsidRPr="00F31B7B" w:rsidRDefault="00F31B7B">
    <w:pPr>
      <w:pStyle w:val="a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0CF1D" w14:textId="77777777" w:rsidR="00871C85" w:rsidRDefault="00871C85" w:rsidP="007E0DE9">
      <w:r>
        <w:separator/>
      </w:r>
    </w:p>
  </w:footnote>
  <w:footnote w:type="continuationSeparator" w:id="0">
    <w:p w14:paraId="65271429" w14:textId="77777777" w:rsidR="00871C85" w:rsidRDefault="00871C85" w:rsidP="007E0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1A7A0" w14:textId="77777777" w:rsidR="007E0DE9" w:rsidRDefault="004244FD">
    <w:pPr>
      <w:pStyle w:val="a8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05BB412" wp14:editId="3917F806">
          <wp:simplePos x="0" y="0"/>
          <wp:positionH relativeFrom="margin">
            <wp:posOffset>4820920</wp:posOffset>
          </wp:positionH>
          <wp:positionV relativeFrom="paragraph">
            <wp:posOffset>-321945</wp:posOffset>
          </wp:positionV>
          <wp:extent cx="939800" cy="307340"/>
          <wp:effectExtent l="0" t="0" r="0" b="0"/>
          <wp:wrapNone/>
          <wp:docPr id="1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236D"/>
    <w:multiLevelType w:val="hybridMultilevel"/>
    <w:tmpl w:val="1D48DB94"/>
    <w:lvl w:ilvl="0" w:tplc="C8224478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7F96"/>
    <w:multiLevelType w:val="hybridMultilevel"/>
    <w:tmpl w:val="7B68B6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B2287"/>
    <w:multiLevelType w:val="hybridMultilevel"/>
    <w:tmpl w:val="642EBA22"/>
    <w:lvl w:ilvl="0" w:tplc="B5A63E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41308"/>
    <w:multiLevelType w:val="hybridMultilevel"/>
    <w:tmpl w:val="A908142E"/>
    <w:lvl w:ilvl="0" w:tplc="3842C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35F9"/>
    <w:multiLevelType w:val="hybridMultilevel"/>
    <w:tmpl w:val="98404882"/>
    <w:lvl w:ilvl="0" w:tplc="AC8AB2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52BB8"/>
    <w:multiLevelType w:val="hybridMultilevel"/>
    <w:tmpl w:val="D800F4C6"/>
    <w:lvl w:ilvl="0" w:tplc="6B2E1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9344">
    <w:abstractNumId w:val="1"/>
  </w:num>
  <w:num w:numId="2" w16cid:durableId="437024642">
    <w:abstractNumId w:val="0"/>
  </w:num>
  <w:num w:numId="3" w16cid:durableId="398207957">
    <w:abstractNumId w:val="4"/>
  </w:num>
  <w:num w:numId="4" w16cid:durableId="801119672">
    <w:abstractNumId w:val="2"/>
  </w:num>
  <w:num w:numId="5" w16cid:durableId="1767267965">
    <w:abstractNumId w:val="5"/>
  </w:num>
  <w:num w:numId="6" w16cid:durableId="436750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AC"/>
    <w:rsid w:val="00011B19"/>
    <w:rsid w:val="00032AD3"/>
    <w:rsid w:val="00034B44"/>
    <w:rsid w:val="000820AC"/>
    <w:rsid w:val="00082BA0"/>
    <w:rsid w:val="00096E8D"/>
    <w:rsid w:val="00097EBD"/>
    <w:rsid w:val="00101E8D"/>
    <w:rsid w:val="001028F1"/>
    <w:rsid w:val="00191850"/>
    <w:rsid w:val="00192FF7"/>
    <w:rsid w:val="00206520"/>
    <w:rsid w:val="00224505"/>
    <w:rsid w:val="00294F6E"/>
    <w:rsid w:val="003176EF"/>
    <w:rsid w:val="003420B2"/>
    <w:rsid w:val="0035276B"/>
    <w:rsid w:val="00353A13"/>
    <w:rsid w:val="00354BF4"/>
    <w:rsid w:val="003611D5"/>
    <w:rsid w:val="0036137D"/>
    <w:rsid w:val="003C1F04"/>
    <w:rsid w:val="003D379B"/>
    <w:rsid w:val="004016A5"/>
    <w:rsid w:val="00407E82"/>
    <w:rsid w:val="00420C44"/>
    <w:rsid w:val="004244FD"/>
    <w:rsid w:val="00431EBA"/>
    <w:rsid w:val="00455A5C"/>
    <w:rsid w:val="00456EE4"/>
    <w:rsid w:val="004875AB"/>
    <w:rsid w:val="004D090E"/>
    <w:rsid w:val="004E6845"/>
    <w:rsid w:val="00505D64"/>
    <w:rsid w:val="00522D01"/>
    <w:rsid w:val="005D292C"/>
    <w:rsid w:val="005E71C0"/>
    <w:rsid w:val="005F0B16"/>
    <w:rsid w:val="005F6417"/>
    <w:rsid w:val="00632D4E"/>
    <w:rsid w:val="006708BF"/>
    <w:rsid w:val="00672B83"/>
    <w:rsid w:val="006925CF"/>
    <w:rsid w:val="006A190E"/>
    <w:rsid w:val="006F196E"/>
    <w:rsid w:val="006F6974"/>
    <w:rsid w:val="006F7EBE"/>
    <w:rsid w:val="00702414"/>
    <w:rsid w:val="007644CF"/>
    <w:rsid w:val="00791137"/>
    <w:rsid w:val="007E0DE9"/>
    <w:rsid w:val="00810CAA"/>
    <w:rsid w:val="00827439"/>
    <w:rsid w:val="00871C85"/>
    <w:rsid w:val="00892A3A"/>
    <w:rsid w:val="008A1099"/>
    <w:rsid w:val="009C183E"/>
    <w:rsid w:val="009D00ED"/>
    <w:rsid w:val="009D1E84"/>
    <w:rsid w:val="009E6AA4"/>
    <w:rsid w:val="00A42540"/>
    <w:rsid w:val="00A54B89"/>
    <w:rsid w:val="00AA009D"/>
    <w:rsid w:val="00AB6401"/>
    <w:rsid w:val="00AC5CD9"/>
    <w:rsid w:val="00B13A9F"/>
    <w:rsid w:val="00B27D6E"/>
    <w:rsid w:val="00B473FE"/>
    <w:rsid w:val="00C10B21"/>
    <w:rsid w:val="00C354A7"/>
    <w:rsid w:val="00C656EF"/>
    <w:rsid w:val="00C74A9D"/>
    <w:rsid w:val="00CA51E8"/>
    <w:rsid w:val="00CB6DCB"/>
    <w:rsid w:val="00CF459F"/>
    <w:rsid w:val="00D315D3"/>
    <w:rsid w:val="00D44E97"/>
    <w:rsid w:val="00D53950"/>
    <w:rsid w:val="00D705E7"/>
    <w:rsid w:val="00D742E0"/>
    <w:rsid w:val="00D7708C"/>
    <w:rsid w:val="00DB3D27"/>
    <w:rsid w:val="00E334FA"/>
    <w:rsid w:val="00E40243"/>
    <w:rsid w:val="00E4764E"/>
    <w:rsid w:val="00E52A27"/>
    <w:rsid w:val="00ED06EF"/>
    <w:rsid w:val="00F002E9"/>
    <w:rsid w:val="00F01568"/>
    <w:rsid w:val="00F31B7B"/>
    <w:rsid w:val="00F31BDF"/>
    <w:rsid w:val="00FA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516E3"/>
  <w15:chartTrackingRefBased/>
  <w15:docId w15:val="{F0CBF15C-DB30-4227-B63E-82D429A1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4E"/>
    <w:rPr>
      <w:rFonts w:ascii="Roobert" w:hAnsi="Roobert"/>
      <w:sz w:val="22"/>
      <w:szCs w:val="22"/>
      <w:lang w:val="en-US" w:eastAsia="en-US"/>
    </w:rPr>
  </w:style>
  <w:style w:type="paragraph" w:styleId="1">
    <w:name w:val="heading 1"/>
    <w:basedOn w:val="a0"/>
    <w:next w:val="a"/>
    <w:link w:val="10"/>
    <w:uiPriority w:val="9"/>
    <w:qFormat/>
    <w:rsid w:val="000820AC"/>
    <w:pPr>
      <w:outlineLvl w:val="0"/>
    </w:pPr>
    <w:rPr>
      <w:rFonts w:ascii="Roobert" w:hAnsi="Roobert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353A13"/>
    <w:pPr>
      <w:keepNext/>
      <w:keepLines/>
      <w:spacing w:before="40"/>
      <w:outlineLvl w:val="1"/>
    </w:pPr>
    <w:rPr>
      <w:rFonts w:ascii="Reckless Light" w:eastAsia="Times New Roman" w:hAnsi="Reckless Light"/>
      <w:color w:val="12424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10CAA"/>
    <w:pPr>
      <w:keepNext/>
      <w:keepLines/>
      <w:spacing w:before="40"/>
      <w:outlineLvl w:val="2"/>
    </w:pPr>
    <w:rPr>
      <w:rFonts w:ascii="Reckless Light" w:eastAsia="Times New Roman" w:hAnsi="Reckless Light"/>
      <w:color w:val="12424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A109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34B44"/>
    <w:pPr>
      <w:contextualSpacing/>
    </w:pPr>
    <w:rPr>
      <w:rFonts w:ascii="Roobert Light" w:eastAsia="Times New Roman" w:hAnsi="Roobert Light"/>
      <w:spacing w:val="-10"/>
      <w:kern w:val="28"/>
      <w:sz w:val="56"/>
      <w:szCs w:val="56"/>
    </w:rPr>
  </w:style>
  <w:style w:type="character" w:customStyle="1" w:styleId="a6">
    <w:name w:val="标题 字符"/>
    <w:link w:val="a5"/>
    <w:uiPriority w:val="10"/>
    <w:rsid w:val="00034B44"/>
    <w:rPr>
      <w:rFonts w:ascii="Roobert Light" w:eastAsia="Times New Roman" w:hAnsi="Roobert Light"/>
      <w:spacing w:val="-10"/>
      <w:kern w:val="28"/>
      <w:sz w:val="56"/>
      <w:szCs w:val="56"/>
      <w:lang w:val="en-US" w:eastAsia="en-US"/>
    </w:rPr>
  </w:style>
  <w:style w:type="paragraph" w:styleId="a0">
    <w:name w:val="Subtitle"/>
    <w:basedOn w:val="a"/>
    <w:next w:val="a"/>
    <w:link w:val="a7"/>
    <w:uiPriority w:val="11"/>
    <w:qFormat/>
    <w:rsid w:val="00AA009D"/>
    <w:pPr>
      <w:numPr>
        <w:ilvl w:val="1"/>
      </w:numPr>
    </w:pPr>
    <w:rPr>
      <w:rFonts w:ascii="Roobert SemiBold" w:eastAsia="Times New Roman" w:hAnsi="Roobert SemiBold"/>
      <w:color w:val="8FA674"/>
      <w:spacing w:val="15"/>
      <w:sz w:val="24"/>
      <w:szCs w:val="24"/>
    </w:rPr>
  </w:style>
  <w:style w:type="character" w:customStyle="1" w:styleId="a7">
    <w:name w:val="副标题 字符"/>
    <w:link w:val="a0"/>
    <w:uiPriority w:val="11"/>
    <w:rsid w:val="00AA009D"/>
    <w:rPr>
      <w:rFonts w:ascii="Roobert SemiBold" w:eastAsia="Times New Roman" w:hAnsi="Roobert SemiBold"/>
      <w:color w:val="8FA674"/>
      <w:spacing w:val="15"/>
      <w:sz w:val="24"/>
      <w:szCs w:val="24"/>
      <w:lang w:val="en-US" w:eastAsia="en-US"/>
    </w:rPr>
  </w:style>
  <w:style w:type="character" w:customStyle="1" w:styleId="10">
    <w:name w:val="标题 1 字符"/>
    <w:link w:val="1"/>
    <w:uiPriority w:val="9"/>
    <w:rsid w:val="000820AC"/>
    <w:rPr>
      <w:rFonts w:ascii="Roobert" w:eastAsia="Times New Roman" w:hAnsi="Roobert"/>
      <w:noProof/>
      <w:color w:val="8FA674"/>
      <w:spacing w:val="15"/>
      <w:sz w:val="24"/>
      <w:szCs w:val="24"/>
      <w:lang w:val="en-US" w:eastAsia="en-US"/>
    </w:rPr>
  </w:style>
  <w:style w:type="character" w:customStyle="1" w:styleId="20">
    <w:name w:val="标题 2 字符"/>
    <w:link w:val="2"/>
    <w:uiPriority w:val="9"/>
    <w:rsid w:val="00353A13"/>
    <w:rPr>
      <w:rFonts w:ascii="Reckless Light" w:eastAsia="Times New Roman" w:hAnsi="Reckless Light" w:cs="Times New Roman"/>
      <w:color w:val="124240"/>
      <w:sz w:val="36"/>
      <w:szCs w:val="36"/>
      <w:lang w:val="en-GB"/>
    </w:rPr>
  </w:style>
  <w:style w:type="character" w:customStyle="1" w:styleId="30">
    <w:name w:val="标题 3 字符"/>
    <w:link w:val="3"/>
    <w:uiPriority w:val="9"/>
    <w:rsid w:val="00810CAA"/>
    <w:rPr>
      <w:rFonts w:ascii="Reckless Light" w:eastAsia="Times New Roman" w:hAnsi="Reckless Light" w:cs="Times New Roman"/>
      <w:color w:val="124240"/>
      <w:sz w:val="30"/>
      <w:szCs w:val="30"/>
      <w:lang w:val="en-GB"/>
    </w:rPr>
  </w:style>
  <w:style w:type="paragraph" w:styleId="a8">
    <w:name w:val="header"/>
    <w:basedOn w:val="a"/>
    <w:link w:val="a9"/>
    <w:uiPriority w:val="99"/>
    <w:unhideWhenUsed/>
    <w:rsid w:val="007E0DE9"/>
    <w:pPr>
      <w:tabs>
        <w:tab w:val="center" w:pos="4513"/>
        <w:tab w:val="right" w:pos="9026"/>
      </w:tabs>
    </w:pPr>
  </w:style>
  <w:style w:type="character" w:customStyle="1" w:styleId="a9">
    <w:name w:val="页眉 字符"/>
    <w:link w:val="a8"/>
    <w:uiPriority w:val="99"/>
    <w:rsid w:val="007E0DE9"/>
    <w:rPr>
      <w:rFonts w:ascii="Roobert" w:hAnsi="Roobert"/>
      <w:lang w:val="en-GB"/>
    </w:rPr>
  </w:style>
  <w:style w:type="paragraph" w:styleId="aa">
    <w:name w:val="footer"/>
    <w:basedOn w:val="a"/>
    <w:link w:val="ab"/>
    <w:uiPriority w:val="99"/>
    <w:unhideWhenUsed/>
    <w:rsid w:val="007E0DE9"/>
    <w:pPr>
      <w:tabs>
        <w:tab w:val="center" w:pos="4513"/>
        <w:tab w:val="right" w:pos="9026"/>
      </w:tabs>
    </w:pPr>
  </w:style>
  <w:style w:type="character" w:customStyle="1" w:styleId="ab">
    <w:name w:val="页脚 字符"/>
    <w:link w:val="aa"/>
    <w:uiPriority w:val="99"/>
    <w:rsid w:val="007E0DE9"/>
    <w:rPr>
      <w:rFonts w:ascii="Roobert" w:hAnsi="Roobert"/>
      <w:lang w:val="en-GB"/>
    </w:rPr>
  </w:style>
  <w:style w:type="paragraph" w:styleId="ac">
    <w:name w:val="Quote"/>
    <w:basedOn w:val="a"/>
    <w:next w:val="a"/>
    <w:link w:val="ad"/>
    <w:uiPriority w:val="29"/>
    <w:qFormat/>
    <w:rsid w:val="00011B19"/>
    <w:pPr>
      <w:spacing w:before="200"/>
      <w:ind w:left="864" w:right="864"/>
    </w:pPr>
    <w:rPr>
      <w:rFonts w:ascii="Reckless Light" w:hAnsi="Reckless Light"/>
      <w:i/>
      <w:iCs/>
      <w:color w:val="404040"/>
    </w:rPr>
  </w:style>
  <w:style w:type="character" w:customStyle="1" w:styleId="ad">
    <w:name w:val="引用 字符"/>
    <w:link w:val="ac"/>
    <w:uiPriority w:val="29"/>
    <w:rsid w:val="00011B19"/>
    <w:rPr>
      <w:rFonts w:ascii="Reckless Light" w:hAnsi="Reckless Light"/>
      <w:i/>
      <w:iCs/>
      <w:color w:val="4040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ocker\Documents\Custom%20Office%20Templates\CSSci%20basic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a3fd550a-bf31-4609-a11c-c2c2ff76bee1" xsi:nil="true"/>
    <TaxCatchAll xmlns="7387865d-521e-46d8-9fc1-8996810c1a68" xsi:nil="true"/>
    <lcf76f155ced4ddcb4097134ff3c332f xmlns="a3fd550a-bf31-4609-a11c-c2c2ff76bee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CC4DA2EED0142813D0190AC157AD6" ma:contentTypeVersion="15" ma:contentTypeDescription="Create a new document." ma:contentTypeScope="" ma:versionID="b0f9f943548e49b0f98ffc7e85d810c5">
  <xsd:schema xmlns:xsd="http://www.w3.org/2001/XMLSchema" xmlns:xs="http://www.w3.org/2001/XMLSchema" xmlns:p="http://schemas.microsoft.com/office/2006/metadata/properties" xmlns:ns2="a3fd550a-bf31-4609-a11c-c2c2ff76bee1" xmlns:ns3="7387865d-521e-46d8-9fc1-8996810c1a68" targetNamespace="http://schemas.microsoft.com/office/2006/metadata/properties" ma:root="true" ma:fieldsID="96d18a3f2330d84714c2a50f2c5e3164" ns2:_="" ns3:_="">
    <xsd:import namespace="a3fd550a-bf31-4609-a11c-c2c2ff76bee1"/>
    <xsd:import namespace="7387865d-521e-46d8-9fc1-8996810c1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d550a-bf31-4609-a11c-c2c2ff76b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b6ca76-abda-4f5c-bf70-6374a71c1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7865d-521e-46d8-9fc1-8996810c1a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8bffe2-36af-44c8-939f-b75163f04042}" ma:internalName="TaxCatchAll" ma:showField="CatchAllData" ma:web="7387865d-521e-46d8-9fc1-8996810c1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6D4AA8-F766-4917-B9E0-271C97361474}">
  <ds:schemaRefs>
    <ds:schemaRef ds:uri="http://schemas.microsoft.com/office/2006/metadata/properties"/>
    <ds:schemaRef ds:uri="http://schemas.microsoft.com/office/infopath/2007/PartnerControls"/>
    <ds:schemaRef ds:uri="a3fd550a-bf31-4609-a11c-c2c2ff76bee1"/>
    <ds:schemaRef ds:uri="7387865d-521e-46d8-9fc1-8996810c1a68"/>
  </ds:schemaRefs>
</ds:datastoreItem>
</file>

<file path=customXml/itemProps2.xml><?xml version="1.0" encoding="utf-8"?>
<ds:datastoreItem xmlns:ds="http://schemas.openxmlformats.org/officeDocument/2006/customXml" ds:itemID="{8F912C71-8021-427D-92C0-8982B0102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d550a-bf31-4609-a11c-c2c2ff76bee1"/>
    <ds:schemaRef ds:uri="7387865d-521e-46d8-9fc1-8996810c1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760ADE-200A-4259-9AF2-6B67FEED0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CSSci basic2</Template>
  <TotalTime>39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Nockerts</dc:creator>
  <cp:keywords/>
  <dc:description/>
  <cp:lastModifiedBy>Peilin Zhang</cp:lastModifiedBy>
  <cp:revision>25</cp:revision>
  <dcterms:created xsi:type="dcterms:W3CDTF">2023-02-09T14:31:00Z</dcterms:created>
  <dcterms:modified xsi:type="dcterms:W3CDTF">2025-02-10T13:31:00Z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0x0101008D2CC4DA2EED0142813D0190AC157AD6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